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98" w:rsidRPr="005D31EF" w:rsidRDefault="00C778BB" w:rsidP="00953298">
      <w:pPr>
        <w:pStyle w:val="Ttulo1"/>
      </w:pPr>
      <w:r>
        <w:t>Diet</w:t>
      </w:r>
    </w:p>
    <w:p w:rsidR="0085019F" w:rsidRDefault="004D1268">
      <w:r>
        <w:t>Debes seguir esta dieta por cuatro semanas, y verás cómo tu peso disminuye notablemente</w:t>
      </w:r>
    </w:p>
    <w:p w:rsidR="00C778BB" w:rsidRPr="00C778BB" w:rsidRDefault="00C778BB">
      <w:pPr>
        <w:rPr>
          <w:lang w:val="en-US"/>
        </w:rPr>
      </w:pPr>
      <w:r w:rsidRPr="00C778BB">
        <w:rPr>
          <w:lang w:val="en-US"/>
        </w:rPr>
        <w:t>You must follow this diet for four weeks, and you’ll see how your weight</w:t>
      </w:r>
      <w:r>
        <w:rPr>
          <w:lang w:val="en-US"/>
        </w:rPr>
        <w:t xml:space="preserve"> decreases notably.</w:t>
      </w:r>
    </w:p>
    <w:tbl>
      <w:tblPr>
        <w:tblStyle w:val="Tablaconcuadrcula"/>
        <w:tblW w:w="1398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407"/>
        <w:gridCol w:w="1541"/>
        <w:gridCol w:w="1541"/>
        <w:gridCol w:w="1541"/>
        <w:gridCol w:w="1541"/>
      </w:tblGrid>
      <w:tr w:rsidR="00953298" w:rsidRPr="005D31EF" w:rsidTr="00EA2DBC">
        <w:trPr>
          <w:trHeight w:val="595"/>
        </w:trPr>
        <w:tc>
          <w:tcPr>
            <w:tcW w:w="1413" w:type="dxa"/>
            <w:shd w:val="clear" w:color="auto" w:fill="DBE5F1" w:themeFill="accent1" w:themeFillTint="33"/>
            <w:vAlign w:val="center"/>
          </w:tcPr>
          <w:p w:rsidR="00953298" w:rsidRPr="00C778BB" w:rsidRDefault="00953298" w:rsidP="00953298">
            <w:pPr>
              <w:pStyle w:val="Ttulo3"/>
              <w:rPr>
                <w:lang w:val="en-US"/>
              </w:rPr>
            </w:pPr>
          </w:p>
        </w:tc>
        <w:tc>
          <w:tcPr>
            <w:tcW w:w="6407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953298" w:rsidRPr="005D31EF" w:rsidRDefault="00E6448A" w:rsidP="00953298">
            <w:pPr>
              <w:pStyle w:val="Ttulo3"/>
            </w:pPr>
            <w:r>
              <w:t>Desayuno</w:t>
            </w:r>
          </w:p>
        </w:tc>
        <w:tc>
          <w:tcPr>
            <w:tcW w:w="1541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953298" w:rsidRPr="005D31EF" w:rsidRDefault="00E6448A" w:rsidP="00953298">
            <w:pPr>
              <w:pStyle w:val="Ttulo3"/>
            </w:pPr>
            <w:r>
              <w:t>Media mañana</w:t>
            </w:r>
          </w:p>
        </w:tc>
        <w:tc>
          <w:tcPr>
            <w:tcW w:w="1541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953298" w:rsidRPr="005D31EF" w:rsidRDefault="00E6448A" w:rsidP="00953298">
            <w:pPr>
              <w:pStyle w:val="Ttulo3"/>
            </w:pPr>
            <w:r>
              <w:t>Almuerzo</w:t>
            </w:r>
          </w:p>
        </w:tc>
        <w:tc>
          <w:tcPr>
            <w:tcW w:w="1541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953298" w:rsidRPr="005D31EF" w:rsidRDefault="00E6448A" w:rsidP="00953298">
            <w:pPr>
              <w:pStyle w:val="Ttulo3"/>
            </w:pPr>
            <w:r>
              <w:t>Colación</w:t>
            </w:r>
          </w:p>
        </w:tc>
        <w:tc>
          <w:tcPr>
            <w:tcW w:w="1541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953298" w:rsidRPr="005D31EF" w:rsidRDefault="00E6448A" w:rsidP="00953298">
            <w:pPr>
              <w:pStyle w:val="Ttulo3"/>
            </w:pPr>
            <w:r>
              <w:t>Cena</w:t>
            </w:r>
          </w:p>
        </w:tc>
      </w:tr>
      <w:tr w:rsidR="00953298" w:rsidRPr="00FE4FA5" w:rsidTr="00EA2DBC">
        <w:trPr>
          <w:trHeight w:val="595"/>
        </w:trPr>
        <w:tc>
          <w:tcPr>
            <w:tcW w:w="1413" w:type="dxa"/>
            <w:vAlign w:val="center"/>
          </w:tcPr>
          <w:p w:rsidR="00953298" w:rsidRPr="005D31EF" w:rsidRDefault="00E6448A" w:rsidP="00953298">
            <w:pPr>
              <w:pStyle w:val="Chores"/>
            </w:pPr>
            <w:r>
              <w:t>Lunes</w:t>
            </w:r>
          </w:p>
        </w:tc>
        <w:tc>
          <w:tcPr>
            <w:tcW w:w="6407" w:type="dxa"/>
            <w:tcMar>
              <w:left w:w="29" w:type="dxa"/>
              <w:right w:w="29" w:type="dxa"/>
            </w:tcMar>
            <w:vAlign w:val="center"/>
          </w:tcPr>
          <w:p w:rsidR="00E6448A" w:rsidRDefault="00E6448A" w:rsidP="00E6448A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Omelette hecha con tres claras de huevo con jamón o salchicha de pavo.</w:t>
            </w:r>
          </w:p>
          <w:p w:rsidR="0096361C" w:rsidRPr="0096361C" w:rsidRDefault="0096361C" w:rsidP="00E6448A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96361C">
              <w:rPr>
                <w:rFonts w:ascii="Times New Roman" w:eastAsia="Times New Roman" w:hAnsi="Times New Roman"/>
                <w:color w:val="000000"/>
                <w:lang w:val="en-US"/>
              </w:rPr>
              <w:t>Omelette made with three egg whites with ha mor turkey sausage.</w:t>
            </w:r>
          </w:p>
          <w:p w:rsidR="00953298" w:rsidRPr="0096361C" w:rsidRDefault="00953298" w:rsidP="00953298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45320A" w:rsidRDefault="00E6448A" w:rsidP="00E6448A">
            <w:pPr>
              <w:shd w:val="clear" w:color="auto" w:fill="FFFFFF"/>
              <w:spacing w:before="0" w:after="0" w:line="315" w:lineRule="atLeast"/>
              <w:ind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Gelatina light y pepino fresco.</w:t>
            </w:r>
          </w:p>
          <w:p w:rsidR="00E6448A" w:rsidRPr="0045320A" w:rsidRDefault="0045320A" w:rsidP="00E6448A">
            <w:pPr>
              <w:shd w:val="clear" w:color="auto" w:fill="FFFFFF"/>
              <w:spacing w:before="0" w:after="0" w:line="315" w:lineRule="atLeast"/>
              <w:ind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DA2F66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r w:rsidRPr="0045320A">
              <w:rPr>
                <w:rFonts w:ascii="Times New Roman" w:eastAsia="Times New Roman" w:hAnsi="Times New Roman"/>
                <w:color w:val="000000"/>
                <w:lang w:val="en-US"/>
              </w:rPr>
              <w:t>Light Jelly and fresh cucumber.</w:t>
            </w:r>
          </w:p>
          <w:p w:rsidR="00953298" w:rsidRPr="0045320A" w:rsidRDefault="00953298" w:rsidP="00953298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E6448A" w:rsidRPr="00DA2F66" w:rsidRDefault="00E6448A" w:rsidP="00E6448A">
            <w:pPr>
              <w:shd w:val="clear" w:color="auto" w:fill="FFFFFF"/>
              <w:spacing w:before="384" w:after="384" w:line="315" w:lineRule="atLeast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Pollo, Carne magra de res o de cerdo, pescado  y verduras cocidas o ensalada de tomates y lechuga. (La variación diaria consiste en el tipo de carne que se consume y la forma en que se comen los vegetales.)</w:t>
            </w:r>
            <w:r w:rsidR="00DA2F66">
              <w:rPr>
                <w:rFonts w:ascii="Times New Roman" w:eastAsia="Times New Roman" w:hAnsi="Times New Roman"/>
                <w:color w:val="000000"/>
                <w:lang w:val="es-MX"/>
              </w:rPr>
              <w:t xml:space="preserve"> </w:t>
            </w:r>
            <w:r w:rsidR="00DA2F66" w:rsidRPr="00DA2F66">
              <w:rPr>
                <w:rFonts w:ascii="Times New Roman" w:eastAsia="Times New Roman" w:hAnsi="Times New Roman"/>
                <w:color w:val="000000"/>
                <w:lang w:val="en-US"/>
              </w:rPr>
              <w:t xml:space="preserve">Chicken, beef or pork, fish and cooked vegetables </w:t>
            </w:r>
            <w:r w:rsidR="00FE4FA5">
              <w:rPr>
                <w:rFonts w:ascii="Times New Roman" w:eastAsia="Times New Roman" w:hAnsi="Times New Roman"/>
                <w:color w:val="000000"/>
                <w:lang w:val="en-US"/>
              </w:rPr>
              <w:t>or tomato</w:t>
            </w:r>
            <w:r w:rsidR="00DA2F66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salad and lettuce. (The daily variation consists in the </w:t>
            </w:r>
            <w:r w:rsidR="00DA2F66">
              <w:rPr>
                <w:rFonts w:ascii="Times New Roman" w:eastAsia="Times New Roman" w:hAnsi="Times New Roman"/>
                <w:color w:val="000000"/>
                <w:lang w:val="en-US"/>
              </w:rPr>
              <w:lastRenderedPageBreak/>
              <w:t>type of meat consumed and how vegetables are eaten.)</w:t>
            </w:r>
          </w:p>
          <w:p w:rsidR="00953298" w:rsidRPr="00DA2F66" w:rsidRDefault="00953298" w:rsidP="00953298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AE668B" w:rsidRDefault="00E6448A" w:rsidP="00AE668B">
            <w:pPr>
              <w:shd w:val="clear" w:color="auto" w:fill="FFFFFF"/>
              <w:spacing w:before="0" w:after="0" w:line="315" w:lineRule="atLeast"/>
              <w:ind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lastRenderedPageBreak/>
              <w:t>Gelatina light y pepino fresco.</w:t>
            </w:r>
            <w:r w:rsidR="00AE668B">
              <w:rPr>
                <w:rFonts w:ascii="Times New Roman" w:eastAsia="Times New Roman" w:hAnsi="Times New Roman"/>
                <w:color w:val="000000"/>
                <w:lang w:val="es-MX"/>
              </w:rPr>
              <w:t xml:space="preserve"> </w:t>
            </w:r>
          </w:p>
          <w:p w:rsidR="00AE668B" w:rsidRPr="0045320A" w:rsidRDefault="00AE668B" w:rsidP="00AE668B">
            <w:pPr>
              <w:shd w:val="clear" w:color="auto" w:fill="FFFFFF"/>
              <w:spacing w:before="0" w:after="0" w:line="315" w:lineRule="atLeast"/>
              <w:ind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45320A">
              <w:rPr>
                <w:rFonts w:ascii="Times New Roman" w:eastAsia="Times New Roman" w:hAnsi="Times New Roman"/>
                <w:color w:val="000000"/>
                <w:lang w:val="en-US"/>
              </w:rPr>
              <w:t>Light Jelly and fresh cucumber.</w:t>
            </w:r>
          </w:p>
          <w:p w:rsidR="00E6448A" w:rsidRPr="00AE668B" w:rsidRDefault="00E6448A" w:rsidP="00E6448A">
            <w:pPr>
              <w:shd w:val="clear" w:color="auto" w:fill="FFFFFF"/>
              <w:spacing w:before="0" w:after="0" w:line="315" w:lineRule="atLeast"/>
              <w:ind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  <w:p w:rsidR="00953298" w:rsidRPr="00AE668B" w:rsidRDefault="00953298" w:rsidP="00953298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E6448A" w:rsidRDefault="00E6448A" w:rsidP="00E6448A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Una porción grande de verduras frescas o cocidas.</w:t>
            </w:r>
          </w:p>
          <w:p w:rsidR="00FE4FA5" w:rsidRPr="00FE4FA5" w:rsidRDefault="00FE4FA5" w:rsidP="00E6448A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FE4FA5">
              <w:rPr>
                <w:rFonts w:ascii="Times New Roman" w:eastAsia="Times New Roman" w:hAnsi="Times New Roman"/>
                <w:color w:val="000000"/>
                <w:lang w:val="en-US"/>
              </w:rPr>
              <w:t>A large portion of fresh vegetables or cooked.</w:t>
            </w:r>
          </w:p>
          <w:p w:rsidR="00953298" w:rsidRPr="00FE4FA5" w:rsidRDefault="00953298" w:rsidP="00953298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448A" w:rsidRPr="005D31EF" w:rsidTr="00EA2DBC">
        <w:trPr>
          <w:trHeight w:val="595"/>
        </w:trPr>
        <w:tc>
          <w:tcPr>
            <w:tcW w:w="1413" w:type="dxa"/>
            <w:vAlign w:val="center"/>
          </w:tcPr>
          <w:p w:rsidR="00E6448A" w:rsidRPr="005D31EF" w:rsidRDefault="00E6448A" w:rsidP="00E6448A">
            <w:pPr>
              <w:pStyle w:val="Chores"/>
            </w:pPr>
            <w:r>
              <w:t>Martes</w:t>
            </w:r>
          </w:p>
        </w:tc>
        <w:tc>
          <w:tcPr>
            <w:tcW w:w="6407" w:type="dxa"/>
            <w:tcMar>
              <w:left w:w="29" w:type="dxa"/>
              <w:right w:w="29" w:type="dxa"/>
            </w:tcMar>
            <w:vAlign w:val="center"/>
          </w:tcPr>
          <w:p w:rsidR="00E6448A" w:rsidRDefault="00E6448A" w:rsidP="00E6448A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Cereal con leche descremada y fruta fresca.</w:t>
            </w:r>
          </w:p>
          <w:p w:rsidR="00F867E9" w:rsidRPr="00F867E9" w:rsidRDefault="00F867E9" w:rsidP="00E6448A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F867E9">
              <w:rPr>
                <w:rFonts w:ascii="Times New Roman" w:eastAsia="Times New Roman" w:hAnsi="Times New Roman"/>
                <w:color w:val="000000"/>
                <w:lang w:val="en-US"/>
              </w:rPr>
              <w:t>Cereal with skim milk and fresh fruit.</w:t>
            </w:r>
          </w:p>
          <w:p w:rsidR="00E6448A" w:rsidRPr="00F867E9" w:rsidRDefault="00E6448A" w:rsidP="00E6448A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E6448A" w:rsidRPr="00EA2DBC" w:rsidRDefault="00E6448A" w:rsidP="00E6448A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n-US"/>
              </w:rPr>
              <w:t>Una fruta fresca.</w:t>
            </w:r>
          </w:p>
          <w:p w:rsidR="00E6448A" w:rsidRPr="00EA2DBC" w:rsidRDefault="00DA2F66" w:rsidP="00E6448A">
            <w:pPr>
              <w:shd w:val="clear" w:color="auto" w:fill="FFFFFF"/>
              <w:spacing w:before="0" w:after="0" w:line="315" w:lineRule="atLeast"/>
              <w:ind w:right="360"/>
              <w:textAlignment w:val="baseline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One fresh fruit.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E6448A" w:rsidRPr="00EA2DBC" w:rsidRDefault="004D1268" w:rsidP="00E6448A">
            <w:pPr>
              <w:shd w:val="clear" w:color="auto" w:fill="FFFFFF"/>
              <w:spacing w:before="384" w:after="384" w:line="315" w:lineRule="atLeast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/>
                <w:color w:val="000000"/>
                <w:lang w:val="es-MX"/>
              </w:rPr>
              <w:t>*</w:t>
            </w:r>
          </w:p>
          <w:p w:rsidR="00E6448A" w:rsidRPr="00EA2DBC" w:rsidRDefault="00E6448A" w:rsidP="00E6448A">
            <w:pPr>
              <w:numPr>
                <w:ilvl w:val="0"/>
                <w:numId w:val="14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</w:p>
          <w:p w:rsidR="00E6448A" w:rsidRPr="00EA2DBC" w:rsidRDefault="00E6448A" w:rsidP="00E6448A">
            <w:pPr>
              <w:pStyle w:val="Chores"/>
              <w:rPr>
                <w:rFonts w:ascii="Times New Roman" w:hAnsi="Times New Roman"/>
                <w:sz w:val="20"/>
                <w:lang w:val="es-MX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8127A3" w:rsidRDefault="00E6448A" w:rsidP="00E6448A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n-US"/>
              </w:rPr>
              <w:t>Una fruta fresca.</w:t>
            </w:r>
            <w:r w:rsidR="008127A3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</w:p>
          <w:p w:rsidR="00E6448A" w:rsidRPr="00EA2DBC" w:rsidRDefault="008127A3" w:rsidP="00E6448A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One fresh fruit.</w:t>
            </w:r>
          </w:p>
          <w:p w:rsidR="00E6448A" w:rsidRPr="00EA2DBC" w:rsidRDefault="00E6448A" w:rsidP="00E6448A">
            <w:pPr>
              <w:pStyle w:val="Chores"/>
              <w:rPr>
                <w:rFonts w:ascii="Times New Roman" w:hAnsi="Times New Roman"/>
                <w:sz w:val="20"/>
                <w:lang w:val="es-MX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E6448A" w:rsidRDefault="00E6448A" w:rsidP="00E6448A">
            <w:pPr>
              <w:pStyle w:val="Chores"/>
              <w:rPr>
                <w:rFonts w:ascii="Times New Roman" w:eastAsia="Times New Roman" w:hAnsi="Times New Roman"/>
                <w:color w:val="000000"/>
                <w:sz w:val="20"/>
                <w:lang w:val="en-US"/>
              </w:rPr>
            </w:pPr>
            <w:r w:rsidRPr="00EA2DBC">
              <w:rPr>
                <w:rFonts w:ascii="Times New Roman" w:eastAsia="Times New Roman" w:hAnsi="Times New Roman"/>
                <w:color w:val="000000"/>
                <w:sz w:val="20"/>
                <w:lang w:val="en-US"/>
              </w:rPr>
              <w:t>Fruta picada con yogur.</w:t>
            </w:r>
          </w:p>
          <w:p w:rsidR="00FE4FA5" w:rsidRPr="00EA2DBC" w:rsidRDefault="00FE4FA5" w:rsidP="00E6448A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/>
              </w:rPr>
              <w:t>C</w:t>
            </w:r>
            <w:r w:rsidR="00214D21">
              <w:rPr>
                <w:rFonts w:ascii="Times New Roman" w:eastAsia="Times New Roman" w:hAnsi="Times New Roman"/>
                <w:color w:val="000000"/>
                <w:sz w:val="20"/>
                <w:lang w:val="en-US"/>
              </w:rPr>
              <w:t>ho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/>
              </w:rPr>
              <w:t>pped  fruit with yogurt.</w:t>
            </w:r>
          </w:p>
        </w:tc>
      </w:tr>
      <w:tr w:rsidR="005B03B4" w:rsidRPr="00FE4FA5" w:rsidTr="00EA2DBC">
        <w:trPr>
          <w:trHeight w:val="595"/>
        </w:trPr>
        <w:tc>
          <w:tcPr>
            <w:tcW w:w="1413" w:type="dxa"/>
            <w:vAlign w:val="center"/>
          </w:tcPr>
          <w:p w:rsidR="005B03B4" w:rsidRPr="005D31EF" w:rsidRDefault="005B03B4" w:rsidP="005B03B4">
            <w:pPr>
              <w:pStyle w:val="Chores"/>
            </w:pPr>
            <w:r>
              <w:t>Miércoles</w:t>
            </w:r>
          </w:p>
        </w:tc>
        <w:tc>
          <w:tcPr>
            <w:tcW w:w="6407" w:type="dxa"/>
            <w:tcMar>
              <w:left w:w="29" w:type="dxa"/>
              <w:right w:w="29" w:type="dxa"/>
            </w:tcMar>
            <w:vAlign w:val="center"/>
          </w:tcPr>
          <w:p w:rsidR="005B03B4" w:rsidRPr="00AD578C" w:rsidRDefault="005B03B4" w:rsidP="005B03B4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Una taza de café sin azúcar y una rebanada de pan tostado con mermelada</w:t>
            </w:r>
            <w:r w:rsidR="00AD578C">
              <w:rPr>
                <w:rFonts w:ascii="Times New Roman" w:eastAsia="Times New Roman" w:hAnsi="Times New Roman"/>
                <w:color w:val="000000"/>
                <w:lang w:val="es-MX"/>
              </w:rPr>
              <w:t xml:space="preserve">. </w:t>
            </w:r>
            <w:r w:rsidR="00AD578C" w:rsidRPr="00AD578C">
              <w:rPr>
                <w:rFonts w:ascii="Times New Roman" w:eastAsia="Times New Roman" w:hAnsi="Times New Roman"/>
                <w:color w:val="000000"/>
                <w:lang w:val="en-US"/>
              </w:rPr>
              <w:t>A cup of coffee without sugar and a slice of toast with jam.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DA2F66" w:rsidRDefault="005B03B4" w:rsidP="005B03B4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Una galleta mediana de avena o similar.</w:t>
            </w:r>
            <w:r w:rsidR="00DA2F66">
              <w:rPr>
                <w:rFonts w:ascii="Times New Roman" w:eastAsia="Times New Roman" w:hAnsi="Times New Roman"/>
                <w:color w:val="000000"/>
                <w:lang w:val="es-MX"/>
              </w:rPr>
              <w:t xml:space="preserve"> </w:t>
            </w:r>
          </w:p>
          <w:p w:rsidR="005B03B4" w:rsidRPr="00DA2F66" w:rsidRDefault="00DA2F66" w:rsidP="00DA2F66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DA2F66">
              <w:rPr>
                <w:rFonts w:ascii="Times New Roman" w:eastAsia="Times New Roman" w:hAnsi="Times New Roman"/>
                <w:color w:val="000000"/>
                <w:lang w:val="en-US"/>
              </w:rPr>
              <w:t>One medium oatmeal or similar cookie.</w:t>
            </w:r>
          </w:p>
          <w:p w:rsidR="005B03B4" w:rsidRPr="00DA2F66" w:rsidRDefault="005B03B4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4D1268" w:rsidP="005B03B4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7B4999" w:rsidRDefault="005B03B4" w:rsidP="005B03B4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Una tajada de jamón de pavo.</w:t>
            </w:r>
          </w:p>
          <w:p w:rsidR="005B03B4" w:rsidRPr="007B4999" w:rsidRDefault="007B4999" w:rsidP="005B03B4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7B4999">
              <w:rPr>
                <w:rFonts w:ascii="Times New Roman" w:eastAsia="Times New Roman" w:hAnsi="Times New Roman"/>
                <w:color w:val="000000"/>
                <w:lang w:val="en-US"/>
              </w:rPr>
              <w:t>A slice of turkey ham.</w:t>
            </w:r>
          </w:p>
          <w:p w:rsidR="005B03B4" w:rsidRPr="007B4999" w:rsidRDefault="005B03B4" w:rsidP="005B03B4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Default="005B03B4" w:rsidP="005B03B4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Frijoles cocinados con tomate, cebolla y queso.</w:t>
            </w:r>
          </w:p>
          <w:p w:rsidR="00FE4FA5" w:rsidRPr="00FE4FA5" w:rsidRDefault="00FE4FA5" w:rsidP="005B03B4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FE4FA5">
              <w:rPr>
                <w:rFonts w:ascii="Times New Roman" w:eastAsia="Times New Roman" w:hAnsi="Times New Roman"/>
                <w:color w:val="000000"/>
                <w:lang w:val="en-US"/>
              </w:rPr>
              <w:t>Beans cooked with tomato, onion and cheese.</w:t>
            </w:r>
          </w:p>
          <w:p w:rsidR="005B03B4" w:rsidRPr="00FE4FA5" w:rsidRDefault="005B03B4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5B03B4" w:rsidRPr="005D31EF" w:rsidTr="00EA2DBC">
        <w:trPr>
          <w:trHeight w:val="595"/>
        </w:trPr>
        <w:tc>
          <w:tcPr>
            <w:tcW w:w="1413" w:type="dxa"/>
            <w:vAlign w:val="center"/>
          </w:tcPr>
          <w:p w:rsidR="005B03B4" w:rsidRPr="005D31EF" w:rsidRDefault="005B03B4" w:rsidP="005B03B4">
            <w:pPr>
              <w:pStyle w:val="Chores"/>
            </w:pPr>
            <w:r>
              <w:t>Jueves</w:t>
            </w:r>
          </w:p>
        </w:tc>
        <w:tc>
          <w:tcPr>
            <w:tcW w:w="6407" w:type="dxa"/>
            <w:tcMar>
              <w:left w:w="29" w:type="dxa"/>
              <w:right w:w="29" w:type="dxa"/>
            </w:tcMar>
            <w:vAlign w:val="center"/>
          </w:tcPr>
          <w:p w:rsidR="00720DE0" w:rsidRDefault="005B03B4" w:rsidP="005B03B4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Un tazón de fruta fresca picada y un vaso de jugo fresco.</w:t>
            </w:r>
            <w:r w:rsidR="00720DE0">
              <w:rPr>
                <w:rFonts w:ascii="Times New Roman" w:eastAsia="Times New Roman" w:hAnsi="Times New Roman"/>
                <w:color w:val="000000"/>
                <w:lang w:val="es-MX"/>
              </w:rPr>
              <w:t xml:space="preserve"> </w:t>
            </w:r>
          </w:p>
          <w:p w:rsidR="005B03B4" w:rsidRPr="00720DE0" w:rsidRDefault="00720DE0" w:rsidP="005B03B4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720DE0">
              <w:rPr>
                <w:rFonts w:ascii="Times New Roman" w:eastAsia="Times New Roman" w:hAnsi="Times New Roman"/>
                <w:color w:val="000000"/>
                <w:lang w:val="en-US"/>
              </w:rPr>
              <w:t>A bowl of chopped fresh fruit and a glass of fresh juice.</w:t>
            </w:r>
          </w:p>
          <w:p w:rsidR="005B03B4" w:rsidRPr="00720DE0" w:rsidRDefault="005B03B4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Default="005B03B4" w:rsidP="005B03B4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720DE0">
              <w:rPr>
                <w:rFonts w:ascii="Times New Roman" w:eastAsia="Times New Roman" w:hAnsi="Times New Roman"/>
                <w:color w:val="000000"/>
                <w:lang w:val="es-MX"/>
              </w:rPr>
              <w:t>Dos zanahorias.</w:t>
            </w:r>
          </w:p>
          <w:p w:rsidR="00DA2F66" w:rsidRPr="00720DE0" w:rsidRDefault="00DA2F66" w:rsidP="005B03B4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/>
                <w:color w:val="000000"/>
                <w:lang w:val="es-MX"/>
              </w:rPr>
              <w:t>Two Carrots</w:t>
            </w:r>
          </w:p>
          <w:p w:rsidR="005B03B4" w:rsidRPr="00EA2DBC" w:rsidRDefault="005B03B4" w:rsidP="005B03B4">
            <w:pPr>
              <w:pStyle w:val="Chores"/>
              <w:rPr>
                <w:rFonts w:ascii="Times New Roman" w:hAnsi="Times New Roman"/>
                <w:sz w:val="20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4D1268" w:rsidP="005B03B4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735025" w:rsidRPr="00735025" w:rsidRDefault="005B03B4" w:rsidP="005B03B4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Una galleta mediana de avena o similar.</w:t>
            </w:r>
            <w:r w:rsidR="00735025">
              <w:rPr>
                <w:rFonts w:ascii="Times New Roman" w:eastAsia="Times New Roman" w:hAnsi="Times New Roman"/>
                <w:color w:val="000000"/>
                <w:lang w:val="es-MX"/>
              </w:rPr>
              <w:t xml:space="preserve"> </w:t>
            </w:r>
          </w:p>
          <w:p w:rsidR="005B03B4" w:rsidRPr="00735025" w:rsidRDefault="00735025" w:rsidP="005B03B4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735025">
              <w:rPr>
                <w:rFonts w:ascii="Times New Roman" w:eastAsia="Times New Roman" w:hAnsi="Times New Roman"/>
                <w:color w:val="000000"/>
                <w:lang w:val="en-US"/>
              </w:rPr>
              <w:t xml:space="preserve">One </w:t>
            </w:r>
            <w:r w:rsidR="00CA16FB">
              <w:rPr>
                <w:rFonts w:ascii="Times New Roman" w:eastAsia="Times New Roman" w:hAnsi="Times New Roman"/>
                <w:color w:val="000000"/>
                <w:lang w:val="en-US"/>
              </w:rPr>
              <w:t>me</w:t>
            </w:r>
            <w:r w:rsidRPr="00735025">
              <w:rPr>
                <w:rFonts w:ascii="Times New Roman" w:eastAsia="Times New Roman" w:hAnsi="Times New Roman"/>
                <w:color w:val="000000"/>
                <w:lang w:val="en-US"/>
              </w:rPr>
              <w:t xml:space="preserve">dium oatmeal or </w:t>
            </w:r>
            <w:r w:rsidRPr="00735025">
              <w:rPr>
                <w:rFonts w:ascii="Times New Roman" w:eastAsia="Times New Roman" w:hAnsi="Times New Roman"/>
                <w:color w:val="000000"/>
                <w:lang w:val="en-US"/>
              </w:rPr>
              <w:lastRenderedPageBreak/>
              <w:t>similar cookie.</w:t>
            </w:r>
          </w:p>
          <w:p w:rsidR="005B03B4" w:rsidRPr="00735025" w:rsidRDefault="005B03B4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Default="005B03B4" w:rsidP="005B03B4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720DE0">
              <w:rPr>
                <w:rFonts w:ascii="Times New Roman" w:eastAsia="Times New Roman" w:hAnsi="Times New Roman"/>
                <w:color w:val="000000"/>
                <w:lang w:val="es-MX"/>
              </w:rPr>
              <w:lastRenderedPageBreak/>
              <w:t>Cereal con leche descremada.</w:t>
            </w:r>
          </w:p>
          <w:p w:rsidR="00214D21" w:rsidRPr="00214D21" w:rsidRDefault="00214D21" w:rsidP="005B03B4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>
              <w:rPr>
                <w:rFonts w:ascii="Times New Roman" w:eastAsia="Times New Roman" w:hAnsi="Times New Roman"/>
                <w:color w:val="000000"/>
                <w:lang w:val="es-MX"/>
              </w:rPr>
              <w:t>Cereal with skim milk.</w:t>
            </w:r>
          </w:p>
        </w:tc>
      </w:tr>
      <w:tr w:rsidR="005B03B4" w:rsidRPr="00214D21" w:rsidTr="00EA2DBC">
        <w:trPr>
          <w:trHeight w:val="595"/>
        </w:trPr>
        <w:tc>
          <w:tcPr>
            <w:tcW w:w="1413" w:type="dxa"/>
            <w:vAlign w:val="center"/>
          </w:tcPr>
          <w:p w:rsidR="005B03B4" w:rsidRPr="005D31EF" w:rsidRDefault="005B03B4" w:rsidP="005B03B4">
            <w:pPr>
              <w:pStyle w:val="Chores"/>
            </w:pPr>
            <w:r>
              <w:t>Viernes</w:t>
            </w:r>
          </w:p>
        </w:tc>
        <w:tc>
          <w:tcPr>
            <w:tcW w:w="6407" w:type="dxa"/>
            <w:tcMar>
              <w:left w:w="29" w:type="dxa"/>
              <w:right w:w="29" w:type="dxa"/>
            </w:tcMar>
            <w:vAlign w:val="center"/>
          </w:tcPr>
          <w:p w:rsidR="005B03B4" w:rsidRPr="00720DE0" w:rsidRDefault="005B03B4" w:rsidP="005B03B4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Una fruta con yogur natural descremado y sin azúcar.</w:t>
            </w:r>
            <w:r w:rsidR="00720DE0">
              <w:rPr>
                <w:rFonts w:ascii="Times New Roman" w:eastAsia="Times New Roman" w:hAnsi="Times New Roman"/>
                <w:color w:val="000000"/>
                <w:lang w:val="es-MX"/>
              </w:rPr>
              <w:t xml:space="preserve"> </w:t>
            </w:r>
            <w:r w:rsidR="00720DE0" w:rsidRPr="00720DE0">
              <w:rPr>
                <w:rFonts w:ascii="Times New Roman" w:eastAsia="Times New Roman" w:hAnsi="Times New Roman"/>
                <w:color w:val="000000"/>
                <w:lang w:val="en-US"/>
              </w:rPr>
              <w:t>A fruit with nonfat plain yogurt without sugar.</w:t>
            </w:r>
          </w:p>
          <w:p w:rsidR="005B03B4" w:rsidRPr="00720DE0" w:rsidRDefault="005B03B4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Default="005B03B4" w:rsidP="005B03B4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Una tajada de jamón de pavo.</w:t>
            </w:r>
          </w:p>
          <w:p w:rsidR="00DA2F66" w:rsidRPr="00DA2F66" w:rsidRDefault="00DA2F66" w:rsidP="005B03B4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DA2F66">
              <w:rPr>
                <w:rFonts w:ascii="Times New Roman" w:eastAsia="Times New Roman" w:hAnsi="Times New Roman"/>
                <w:color w:val="000000"/>
                <w:lang w:val="en-US"/>
              </w:rPr>
              <w:t>A slice of turkey ham.</w:t>
            </w:r>
          </w:p>
          <w:p w:rsidR="00DA2F66" w:rsidRPr="00DA2F66" w:rsidRDefault="00DA2F66" w:rsidP="005B03B4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</w:p>
          <w:p w:rsidR="005B03B4" w:rsidRPr="00DA2F66" w:rsidRDefault="005B03B4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4D1268" w:rsidP="005B03B4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Default="005B03B4" w:rsidP="005B03B4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n-US"/>
              </w:rPr>
              <w:t>Cinco almendras.</w:t>
            </w:r>
          </w:p>
          <w:p w:rsidR="007B4999" w:rsidRPr="00EA2DBC" w:rsidRDefault="007B4999" w:rsidP="005B03B4">
            <w:pPr>
              <w:numPr>
                <w:ilvl w:val="0"/>
                <w:numId w:val="16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Five almonds</w:t>
            </w:r>
          </w:p>
          <w:p w:rsidR="005B03B4" w:rsidRPr="00EA2DBC" w:rsidRDefault="005B03B4" w:rsidP="005B03B4">
            <w:pPr>
              <w:pStyle w:val="Chores"/>
              <w:rPr>
                <w:rFonts w:ascii="Times New Roman" w:hAnsi="Times New Roman"/>
                <w:sz w:val="20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214D21" w:rsidRDefault="005B03B4" w:rsidP="005B03B4">
            <w:pPr>
              <w:pStyle w:val="Chores"/>
              <w:rPr>
                <w:rFonts w:ascii="Times New Roman" w:eastAsia="Times New Roman" w:hAnsi="Times New Roman"/>
                <w:color w:val="000000"/>
                <w:sz w:val="2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sz w:val="20"/>
                <w:lang w:val="es-MX"/>
              </w:rPr>
              <w:t>Una porción de carne asada con aguacate</w:t>
            </w:r>
            <w:r w:rsidR="00214D21">
              <w:rPr>
                <w:rFonts w:ascii="Times New Roman" w:eastAsia="Times New Roman" w:hAnsi="Times New Roman"/>
                <w:color w:val="000000"/>
                <w:sz w:val="20"/>
                <w:lang w:val="es-MX"/>
              </w:rPr>
              <w:t xml:space="preserve">. </w:t>
            </w:r>
          </w:p>
          <w:p w:rsidR="005B03B4" w:rsidRPr="00214D21" w:rsidRDefault="00214D21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  <w:r w:rsidRPr="00214D21">
              <w:rPr>
                <w:rFonts w:ascii="Times New Roman" w:eastAsia="Times New Roman" w:hAnsi="Times New Roman"/>
                <w:color w:val="000000"/>
                <w:sz w:val="20"/>
                <w:lang w:val="en-US"/>
              </w:rPr>
              <w:t>A portion of roast beef with avocado.</w:t>
            </w:r>
          </w:p>
        </w:tc>
      </w:tr>
      <w:tr w:rsidR="005B03B4" w:rsidRPr="00214D21" w:rsidTr="00EA2DBC">
        <w:trPr>
          <w:trHeight w:val="595"/>
        </w:trPr>
        <w:tc>
          <w:tcPr>
            <w:tcW w:w="1413" w:type="dxa"/>
            <w:vAlign w:val="center"/>
          </w:tcPr>
          <w:p w:rsidR="005B03B4" w:rsidRPr="005D31EF" w:rsidRDefault="005B03B4" w:rsidP="005B03B4">
            <w:pPr>
              <w:pStyle w:val="Chores"/>
            </w:pPr>
            <w:r>
              <w:t>Sábado</w:t>
            </w:r>
          </w:p>
        </w:tc>
        <w:tc>
          <w:tcPr>
            <w:tcW w:w="6407" w:type="dxa"/>
            <w:tcMar>
              <w:left w:w="29" w:type="dxa"/>
              <w:right w:w="29" w:type="dxa"/>
            </w:tcMar>
            <w:vAlign w:val="center"/>
          </w:tcPr>
          <w:p w:rsidR="005B03B4" w:rsidRDefault="005B03B4" w:rsidP="005B03B4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Fruta con miel y una taza de café sin azúcar.</w:t>
            </w:r>
          </w:p>
          <w:p w:rsidR="00720DE0" w:rsidRPr="00214D21" w:rsidRDefault="00720DE0" w:rsidP="005B03B4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214D21">
              <w:rPr>
                <w:rFonts w:ascii="Times New Roman" w:eastAsia="Times New Roman" w:hAnsi="Times New Roman"/>
                <w:color w:val="000000"/>
                <w:lang w:val="es-MX"/>
              </w:rPr>
              <w:t>Fruit with honey and a cup of coffee without sugar.</w:t>
            </w:r>
          </w:p>
          <w:p w:rsidR="005B03B4" w:rsidRPr="00214D21" w:rsidRDefault="005B03B4" w:rsidP="005B03B4">
            <w:pPr>
              <w:pStyle w:val="Chores"/>
              <w:rPr>
                <w:rFonts w:ascii="Times New Roman" w:hAnsi="Times New Roman"/>
                <w:sz w:val="20"/>
                <w:lang w:val="es-MX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214D21" w:rsidRDefault="005B03B4" w:rsidP="005B03B4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214D21">
              <w:rPr>
                <w:rFonts w:ascii="Times New Roman" w:eastAsia="Times New Roman" w:hAnsi="Times New Roman"/>
                <w:color w:val="000000"/>
                <w:lang w:val="es-MX"/>
              </w:rPr>
              <w:t>Cinco almendras.</w:t>
            </w:r>
          </w:p>
          <w:p w:rsidR="00DA2F66" w:rsidRPr="00EA2DBC" w:rsidRDefault="00DA2F66" w:rsidP="005B03B4">
            <w:pPr>
              <w:numPr>
                <w:ilvl w:val="0"/>
                <w:numId w:val="15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214D21">
              <w:rPr>
                <w:rFonts w:ascii="Times New Roman" w:eastAsia="Times New Roman" w:hAnsi="Times New Roman"/>
                <w:color w:val="000000"/>
                <w:lang w:val="es-MX"/>
              </w:rPr>
              <w:t>Fi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ve almonds</w:t>
            </w:r>
          </w:p>
          <w:p w:rsidR="005B03B4" w:rsidRPr="00EA2DBC" w:rsidRDefault="005B03B4" w:rsidP="005B03B4">
            <w:pPr>
              <w:pStyle w:val="Chores"/>
              <w:rPr>
                <w:rFonts w:ascii="Times New Roman" w:hAnsi="Times New Roman"/>
                <w:sz w:val="20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4D1268" w:rsidP="005B03B4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4D1268" w:rsidP="005B03B4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Default="005B03B4" w:rsidP="005B03B4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Ensalada César con aderezo dietético y un poco de pechuga asada.</w:t>
            </w:r>
          </w:p>
          <w:p w:rsidR="00214D21" w:rsidRPr="00214D21" w:rsidRDefault="00214D21" w:rsidP="005B03B4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214D21">
              <w:rPr>
                <w:rFonts w:ascii="Times New Roman" w:eastAsia="Times New Roman" w:hAnsi="Times New Roman"/>
                <w:color w:val="000000"/>
                <w:lang w:val="en-US"/>
              </w:rPr>
              <w:t>Caesar salad with diet dressing and s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ome grilled chicken breast.</w:t>
            </w:r>
          </w:p>
          <w:p w:rsidR="005B03B4" w:rsidRPr="00214D21" w:rsidRDefault="005B03B4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5B03B4" w:rsidRPr="005D31EF" w:rsidTr="00EA2DBC">
        <w:trPr>
          <w:trHeight w:val="595"/>
        </w:trPr>
        <w:tc>
          <w:tcPr>
            <w:tcW w:w="1413" w:type="dxa"/>
            <w:vAlign w:val="center"/>
          </w:tcPr>
          <w:p w:rsidR="005B03B4" w:rsidRPr="005D31EF" w:rsidRDefault="005B03B4" w:rsidP="005B03B4">
            <w:pPr>
              <w:pStyle w:val="Chores"/>
            </w:pPr>
            <w:r>
              <w:t xml:space="preserve">Domingo </w:t>
            </w:r>
          </w:p>
        </w:tc>
        <w:tc>
          <w:tcPr>
            <w:tcW w:w="6407" w:type="dxa"/>
            <w:tcMar>
              <w:left w:w="29" w:type="dxa"/>
              <w:right w:w="29" w:type="dxa"/>
            </w:tcMar>
            <w:vAlign w:val="center"/>
          </w:tcPr>
          <w:p w:rsidR="00AD578C" w:rsidRDefault="005B03B4" w:rsidP="005B03B4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Licuado de fruta con leche descremada.</w:t>
            </w:r>
            <w:r w:rsidR="00AD578C">
              <w:rPr>
                <w:rFonts w:ascii="Times New Roman" w:eastAsia="Times New Roman" w:hAnsi="Times New Roman"/>
                <w:color w:val="000000"/>
                <w:lang w:val="es-MX"/>
              </w:rPr>
              <w:t xml:space="preserve"> </w:t>
            </w:r>
          </w:p>
          <w:p w:rsidR="005B03B4" w:rsidRPr="00AD578C" w:rsidRDefault="00AD578C" w:rsidP="005B03B4">
            <w:pPr>
              <w:numPr>
                <w:ilvl w:val="0"/>
                <w:numId w:val="12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AD578C">
              <w:rPr>
                <w:rFonts w:ascii="Times New Roman" w:eastAsia="Times New Roman" w:hAnsi="Times New Roman"/>
                <w:color w:val="000000"/>
                <w:lang w:val="en-US"/>
              </w:rPr>
              <w:t>Fruit smoothie with skim milk.</w:t>
            </w:r>
          </w:p>
          <w:p w:rsidR="005B03B4" w:rsidRPr="00AD578C" w:rsidRDefault="005B03B4" w:rsidP="005B03B4">
            <w:pPr>
              <w:pStyle w:val="Chores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4D1268" w:rsidP="005B03B4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4D1268" w:rsidP="005B03B4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4D1268" w:rsidP="005B03B4">
            <w:pPr>
              <w:pStyle w:val="Chores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1541" w:type="dxa"/>
            <w:tcMar>
              <w:left w:w="29" w:type="dxa"/>
              <w:right w:w="29" w:type="dxa"/>
            </w:tcMar>
            <w:vAlign w:val="center"/>
          </w:tcPr>
          <w:p w:rsidR="005B03B4" w:rsidRPr="00EA2DBC" w:rsidRDefault="005B03B4" w:rsidP="005B03B4">
            <w:pPr>
              <w:numPr>
                <w:ilvl w:val="0"/>
                <w:numId w:val="13"/>
              </w:numPr>
              <w:shd w:val="clear" w:color="auto" w:fill="FFFFFF"/>
              <w:spacing w:before="0" w:after="0" w:line="315" w:lineRule="atLeast"/>
              <w:ind w:left="0" w:right="360"/>
              <w:textAlignment w:val="baseline"/>
              <w:rPr>
                <w:rFonts w:ascii="Times New Roman" w:eastAsia="Times New Roman" w:hAnsi="Times New Roman"/>
                <w:color w:val="000000"/>
                <w:lang w:val="es-MX"/>
              </w:rPr>
            </w:pPr>
            <w:r w:rsidRPr="00EA2DBC">
              <w:rPr>
                <w:rFonts w:ascii="Times New Roman" w:eastAsia="Times New Roman" w:hAnsi="Times New Roman"/>
                <w:color w:val="000000"/>
                <w:lang w:val="es-MX"/>
              </w:rPr>
              <w:t>Atún en agua con tomates frescos.</w:t>
            </w:r>
          </w:p>
          <w:p w:rsidR="005B03B4" w:rsidRPr="00EA2DBC" w:rsidRDefault="005B03B4" w:rsidP="005B03B4">
            <w:pPr>
              <w:pStyle w:val="Chores"/>
              <w:rPr>
                <w:rFonts w:ascii="Times New Roman" w:hAnsi="Times New Roman"/>
                <w:sz w:val="20"/>
                <w:lang w:val="es-MX"/>
              </w:rPr>
            </w:pPr>
          </w:p>
        </w:tc>
      </w:tr>
    </w:tbl>
    <w:p w:rsidR="005B03B4" w:rsidRDefault="005B03B4" w:rsidP="005B03B4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s-MX"/>
        </w:rPr>
      </w:pPr>
      <w:r w:rsidRPr="00EA2DBC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  <w:lang w:val="es-MX"/>
        </w:rPr>
        <w:lastRenderedPageBreak/>
        <w:t>Desayuno: </w:t>
      </w:r>
      <w:r w:rsidRPr="00EA2DBC">
        <w:rPr>
          <w:rFonts w:ascii="Times New Roman" w:eastAsia="Times New Roman" w:hAnsi="Times New Roman"/>
          <w:color w:val="000000"/>
          <w:sz w:val="24"/>
          <w:szCs w:val="24"/>
          <w:lang w:val="es-MX"/>
        </w:rPr>
        <w:t>Es la primera comida y debe tomarse antes de se cumpla una hora de haber despertado.</w:t>
      </w:r>
    </w:p>
    <w:p w:rsidR="005B03B4" w:rsidRPr="00FF1456" w:rsidRDefault="005B03B4" w:rsidP="005B03B4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s-MX"/>
        </w:rPr>
      </w:pPr>
      <w:bookmarkStart w:id="0" w:name="_GoBack"/>
      <w:bookmarkEnd w:id="0"/>
      <w:r w:rsidRPr="00EA2DBC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Media mañana:</w:t>
      </w:r>
      <w:r w:rsidRPr="00EA2DBC">
        <w:rPr>
          <w:rFonts w:ascii="Times New Roman" w:eastAsia="Times New Roman" w:hAnsi="Times New Roman"/>
          <w:color w:val="000000"/>
          <w:sz w:val="24"/>
          <w:szCs w:val="24"/>
          <w:lang w:val="es-MX"/>
        </w:rPr>
        <w:t> es una comida liviana que se toma entre las 10 y las 11 de la mañana.</w:t>
      </w:r>
    </w:p>
    <w:p w:rsidR="005B03B4" w:rsidRDefault="005B03B4" w:rsidP="005B03B4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s-MX"/>
        </w:rPr>
      </w:pPr>
      <w:r w:rsidRPr="00EA2DBC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Almuerzo:</w:t>
      </w:r>
      <w:r w:rsidRPr="00EA2DBC">
        <w:rPr>
          <w:rFonts w:ascii="Times New Roman" w:eastAsia="Times New Roman" w:hAnsi="Times New Roman"/>
          <w:color w:val="000000"/>
          <w:sz w:val="24"/>
          <w:szCs w:val="24"/>
          <w:lang w:val="es-MX"/>
        </w:rPr>
        <w:t> Es la comida más fuerte del día, y se debe consumir entre las 12 del medio día y la 1 de la tarde.</w:t>
      </w:r>
    </w:p>
    <w:p w:rsidR="005B03B4" w:rsidRDefault="005B03B4" w:rsidP="005B03B4">
      <w:pPr>
        <w:shd w:val="clear" w:color="auto" w:fill="FFFFFF"/>
        <w:spacing w:before="0" w:after="0" w:line="315" w:lineRule="atLeast"/>
        <w:ind w:right="360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s-MX"/>
        </w:rPr>
      </w:pPr>
      <w:r w:rsidRPr="00EA2DBC">
        <w:rPr>
          <w:rFonts w:ascii="Times New Roman" w:eastAsia="Times New Roman" w:hAnsi="Times New Roman"/>
          <w:b/>
          <w:color w:val="000000"/>
          <w:sz w:val="24"/>
          <w:szCs w:val="24"/>
          <w:lang w:val="es-MX"/>
        </w:rPr>
        <w:t>Colación</w:t>
      </w:r>
      <w:r w:rsidRPr="00EA2DBC">
        <w:rPr>
          <w:rFonts w:ascii="Times New Roman" w:eastAsia="Times New Roman" w:hAnsi="Times New Roman"/>
          <w:color w:val="000000"/>
          <w:sz w:val="24"/>
          <w:szCs w:val="24"/>
          <w:lang w:val="es-MX"/>
        </w:rPr>
        <w:t xml:space="preserve">: Este es un espacio entre las 3 y las 5 de la tarde. </w:t>
      </w:r>
    </w:p>
    <w:p w:rsidR="005B03B4" w:rsidRDefault="005B03B4" w:rsidP="005B03B4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s-MX"/>
        </w:rPr>
      </w:pPr>
      <w:r w:rsidRPr="00EA2DBC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Cena</w:t>
      </w:r>
      <w:r w:rsidRPr="00EA2DBC">
        <w:rPr>
          <w:rFonts w:ascii="Times New Roman" w:eastAsia="Times New Roman" w:hAnsi="Times New Roman"/>
          <w:color w:val="000000"/>
          <w:sz w:val="24"/>
          <w:szCs w:val="24"/>
          <w:lang w:val="es-MX"/>
        </w:rPr>
        <w:t>: Una comida entre las 8 y las 9 de la noche.</w:t>
      </w:r>
    </w:p>
    <w:p w:rsidR="004D1268" w:rsidRPr="00EA2DBC" w:rsidRDefault="004D1268" w:rsidP="005B03B4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s-MX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MX"/>
        </w:rPr>
        <w:t>En los espacios marcados con * puedes escoger, de los alimentos ya mencionados, el que más te guste.</w:t>
      </w:r>
    </w:p>
    <w:p w:rsidR="00FF1456" w:rsidRDefault="00FF1456" w:rsidP="004D475E">
      <w:pP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:rsidR="002F46E7" w:rsidRDefault="00FF1456" w:rsidP="002F46E7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F1456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Breakfast</w:t>
      </w:r>
      <w:r w:rsidRPr="00C817D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 The first meal and should be taken before one hour after waking up</w:t>
      </w:r>
      <w:r w:rsidR="002F46E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:rsidR="00FF1456" w:rsidRDefault="00FF1456" w:rsidP="002F46E7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F1456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Mid-morning</w:t>
      </w:r>
      <w:r w:rsidRPr="00C817D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 a light meal that is taken between 10 and 11 am.</w:t>
      </w:r>
    </w:p>
    <w:p w:rsidR="00FF1456" w:rsidRDefault="00FF1456" w:rsidP="00FF1456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F1456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Lunch</w:t>
      </w:r>
      <w:r w:rsidRPr="00C817D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 It is the strongest food of the day, and should be consumed between 12pm and 1pm.</w:t>
      </w:r>
    </w:p>
    <w:p w:rsidR="00FF1456" w:rsidRDefault="00FF1456" w:rsidP="00FF1456">
      <w:pPr>
        <w:shd w:val="clear" w:color="auto" w:fill="FFFFFF"/>
        <w:spacing w:before="0" w:after="0" w:line="315" w:lineRule="atLeast"/>
        <w:ind w:right="360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F1456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Collation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 This is a</w:t>
      </w:r>
      <w:r w:rsidRPr="00C817D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spac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 between 3pm and 5pm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:rsidR="00FF1456" w:rsidRDefault="00FF1456" w:rsidP="00FF1456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FF1456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Dinner</w:t>
      </w:r>
      <w:r w:rsidRPr="00FF145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: A meal between 8 and 9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at night.</w:t>
      </w:r>
    </w:p>
    <w:p w:rsidR="00FF1456" w:rsidRPr="00FF1456" w:rsidRDefault="00FF1456" w:rsidP="00FF1456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 the spaces marked with * you can choose, between the already mentioned meals, the one you like the most.</w:t>
      </w:r>
    </w:p>
    <w:p w:rsidR="00FF1456" w:rsidRPr="00C817D9" w:rsidRDefault="00FF1456" w:rsidP="00FF1456">
      <w:pPr>
        <w:shd w:val="clear" w:color="auto" w:fill="FFFFFF"/>
        <w:spacing w:before="0" w:after="0" w:line="315" w:lineRule="atLeast"/>
        <w:ind w:right="360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FF1456" w:rsidRPr="00C817D9" w:rsidRDefault="00FF1456" w:rsidP="00FF1456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FF1456" w:rsidRPr="00C817D9" w:rsidRDefault="00FF1456" w:rsidP="00FF1456">
      <w:pPr>
        <w:shd w:val="clear" w:color="auto" w:fill="FFFFFF"/>
        <w:spacing w:before="0" w:after="0" w:line="315" w:lineRule="atLeast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FF1456" w:rsidRPr="00FF1456" w:rsidRDefault="00FF1456" w:rsidP="004D475E">
      <w:pPr>
        <w:rPr>
          <w:i/>
          <w:lang w:val="en-US"/>
        </w:rPr>
      </w:pPr>
    </w:p>
    <w:sectPr w:rsidR="00FF1456" w:rsidRPr="00FF1456" w:rsidSect="005D31EF">
      <w:footnotePr>
        <w:numRestart w:val="eachPage"/>
      </w:footnotePr>
      <w:endnotePr>
        <w:numFmt w:val="decimal"/>
        <w:numStart w:val="0"/>
      </w:endnotePr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75D" w:rsidRDefault="00DC675D" w:rsidP="0090295D">
      <w:r>
        <w:separator/>
      </w:r>
    </w:p>
  </w:endnote>
  <w:endnote w:type="continuationSeparator" w:id="0">
    <w:p w:rsidR="00DC675D" w:rsidRDefault="00DC675D" w:rsidP="0090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75D" w:rsidRDefault="00DC675D" w:rsidP="0090295D">
      <w:r>
        <w:separator/>
      </w:r>
    </w:p>
  </w:footnote>
  <w:footnote w:type="continuationSeparator" w:id="0">
    <w:p w:rsidR="00DC675D" w:rsidRDefault="00DC675D" w:rsidP="0090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761E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98AB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B45E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4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0D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495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C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883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7C4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D4CF1"/>
    <w:multiLevelType w:val="multilevel"/>
    <w:tmpl w:val="FC8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AB7153"/>
    <w:multiLevelType w:val="multilevel"/>
    <w:tmpl w:val="B6B8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6252B6"/>
    <w:multiLevelType w:val="multilevel"/>
    <w:tmpl w:val="C71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060301"/>
    <w:multiLevelType w:val="multilevel"/>
    <w:tmpl w:val="E0CA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F71092"/>
    <w:multiLevelType w:val="hybridMultilevel"/>
    <w:tmpl w:val="53788996"/>
    <w:lvl w:ilvl="0" w:tplc="B2AA905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478FC"/>
    <w:multiLevelType w:val="multilevel"/>
    <w:tmpl w:val="4D7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8A"/>
    <w:rsid w:val="000A491F"/>
    <w:rsid w:val="000D0C12"/>
    <w:rsid w:val="000E154C"/>
    <w:rsid w:val="000F0EAF"/>
    <w:rsid w:val="00122DFE"/>
    <w:rsid w:val="001509B3"/>
    <w:rsid w:val="00190A16"/>
    <w:rsid w:val="001A1A66"/>
    <w:rsid w:val="001C7CC5"/>
    <w:rsid w:val="00214D21"/>
    <w:rsid w:val="002202C1"/>
    <w:rsid w:val="0023361E"/>
    <w:rsid w:val="00247C7F"/>
    <w:rsid w:val="0025659A"/>
    <w:rsid w:val="002642C8"/>
    <w:rsid w:val="00273896"/>
    <w:rsid w:val="00284972"/>
    <w:rsid w:val="002B2A15"/>
    <w:rsid w:val="002B5C70"/>
    <w:rsid w:val="002F1562"/>
    <w:rsid w:val="002F46E7"/>
    <w:rsid w:val="0034428D"/>
    <w:rsid w:val="00355EFB"/>
    <w:rsid w:val="003A6982"/>
    <w:rsid w:val="003B295C"/>
    <w:rsid w:val="003C24AB"/>
    <w:rsid w:val="003F155C"/>
    <w:rsid w:val="0045320A"/>
    <w:rsid w:val="00455C97"/>
    <w:rsid w:val="0047184B"/>
    <w:rsid w:val="004D1268"/>
    <w:rsid w:val="004D475E"/>
    <w:rsid w:val="004F0604"/>
    <w:rsid w:val="004F21C8"/>
    <w:rsid w:val="004F27A2"/>
    <w:rsid w:val="004F7D07"/>
    <w:rsid w:val="005136C7"/>
    <w:rsid w:val="005156F2"/>
    <w:rsid w:val="00534827"/>
    <w:rsid w:val="00556208"/>
    <w:rsid w:val="00565A79"/>
    <w:rsid w:val="00575AFD"/>
    <w:rsid w:val="0058681C"/>
    <w:rsid w:val="00596B42"/>
    <w:rsid w:val="00597FD9"/>
    <w:rsid w:val="005B03B4"/>
    <w:rsid w:val="005D31EF"/>
    <w:rsid w:val="005D7330"/>
    <w:rsid w:val="006114C6"/>
    <w:rsid w:val="00615C11"/>
    <w:rsid w:val="00655DC0"/>
    <w:rsid w:val="00656E99"/>
    <w:rsid w:val="00687447"/>
    <w:rsid w:val="006B30F5"/>
    <w:rsid w:val="006D7CC9"/>
    <w:rsid w:val="006E701F"/>
    <w:rsid w:val="006E7276"/>
    <w:rsid w:val="00720DE0"/>
    <w:rsid w:val="00735025"/>
    <w:rsid w:val="00747C03"/>
    <w:rsid w:val="00754B56"/>
    <w:rsid w:val="007643DD"/>
    <w:rsid w:val="0077363A"/>
    <w:rsid w:val="007A4C07"/>
    <w:rsid w:val="007B4999"/>
    <w:rsid w:val="007C274B"/>
    <w:rsid w:val="007D11F5"/>
    <w:rsid w:val="007E7D01"/>
    <w:rsid w:val="00802B12"/>
    <w:rsid w:val="008032AF"/>
    <w:rsid w:val="008127A3"/>
    <w:rsid w:val="0082362D"/>
    <w:rsid w:val="0085019F"/>
    <w:rsid w:val="00853CCA"/>
    <w:rsid w:val="008A078F"/>
    <w:rsid w:val="008C62A2"/>
    <w:rsid w:val="008D1469"/>
    <w:rsid w:val="008E1C6F"/>
    <w:rsid w:val="0090295D"/>
    <w:rsid w:val="00953298"/>
    <w:rsid w:val="0096361C"/>
    <w:rsid w:val="009758F2"/>
    <w:rsid w:val="009819F6"/>
    <w:rsid w:val="009C328A"/>
    <w:rsid w:val="009D74B2"/>
    <w:rsid w:val="00A32550"/>
    <w:rsid w:val="00A7377D"/>
    <w:rsid w:val="00A77B8A"/>
    <w:rsid w:val="00AD078D"/>
    <w:rsid w:val="00AD578C"/>
    <w:rsid w:val="00AE668B"/>
    <w:rsid w:val="00AF11CE"/>
    <w:rsid w:val="00B01FF4"/>
    <w:rsid w:val="00B05782"/>
    <w:rsid w:val="00B15AF0"/>
    <w:rsid w:val="00B5551A"/>
    <w:rsid w:val="00B72870"/>
    <w:rsid w:val="00B81E86"/>
    <w:rsid w:val="00BA312D"/>
    <w:rsid w:val="00BB4009"/>
    <w:rsid w:val="00BC4B85"/>
    <w:rsid w:val="00BC5E05"/>
    <w:rsid w:val="00C136D7"/>
    <w:rsid w:val="00C41E4F"/>
    <w:rsid w:val="00C57941"/>
    <w:rsid w:val="00C778BB"/>
    <w:rsid w:val="00C817D9"/>
    <w:rsid w:val="00CA16FB"/>
    <w:rsid w:val="00CB5A81"/>
    <w:rsid w:val="00D1004C"/>
    <w:rsid w:val="00D56834"/>
    <w:rsid w:val="00DA1819"/>
    <w:rsid w:val="00DA2F66"/>
    <w:rsid w:val="00DA59E2"/>
    <w:rsid w:val="00DA5FD4"/>
    <w:rsid w:val="00DB1EA9"/>
    <w:rsid w:val="00DC675D"/>
    <w:rsid w:val="00DD697E"/>
    <w:rsid w:val="00E13349"/>
    <w:rsid w:val="00E352B3"/>
    <w:rsid w:val="00E41974"/>
    <w:rsid w:val="00E45548"/>
    <w:rsid w:val="00E4782C"/>
    <w:rsid w:val="00E6448A"/>
    <w:rsid w:val="00E70F28"/>
    <w:rsid w:val="00EA2DBC"/>
    <w:rsid w:val="00EC0D3E"/>
    <w:rsid w:val="00EC1567"/>
    <w:rsid w:val="00EC7C5F"/>
    <w:rsid w:val="00EF3E04"/>
    <w:rsid w:val="00F01CA8"/>
    <w:rsid w:val="00F85936"/>
    <w:rsid w:val="00F867E9"/>
    <w:rsid w:val="00FA7769"/>
    <w:rsid w:val="00FB5196"/>
    <w:rsid w:val="00FE09D6"/>
    <w:rsid w:val="00FE4FA5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FF4628-EC91-4854-A6DD-317069A1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298"/>
    <w:pPr>
      <w:spacing w:before="80" w:after="80"/>
    </w:pPr>
    <w:rPr>
      <w:rFonts w:ascii="Cambria" w:eastAsia="Tahoma" w:hAnsi="Cambr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4B56"/>
    <w:pPr>
      <w:outlineLvl w:val="0"/>
    </w:pPr>
    <w:rPr>
      <w:rFonts w:asciiTheme="majorHAnsi" w:hAnsiTheme="majorHAnsi"/>
      <w:color w:val="365F91" w:themeColor="accent1" w:themeShade="BF"/>
      <w:sz w:val="36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54B56"/>
    <w:pPr>
      <w:outlineLvl w:val="1"/>
    </w:pPr>
    <w:rPr>
      <w:rFonts w:asciiTheme="minorHAnsi" w:hAnsiTheme="minorHAnsi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681C"/>
    <w:pPr>
      <w:jc w:val="center"/>
      <w:outlineLvl w:val="2"/>
    </w:pPr>
    <w:rPr>
      <w:rFonts w:asciiTheme="majorHAnsi" w:hAnsiTheme="majorHAnsi"/>
      <w:color w:val="365F91" w:themeColor="accent1" w:themeShade="BF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ulletedList">
    <w:name w:val="Bulleted List"/>
    <w:basedOn w:val="Normal"/>
    <w:qFormat/>
    <w:rsid w:val="008C62A2"/>
    <w:pPr>
      <w:numPr>
        <w:numId w:val="1"/>
      </w:numPr>
      <w:spacing w:line="240" w:lineRule="atLeast"/>
    </w:pPr>
    <w:rPr>
      <w:rFonts w:cs="Tahoma"/>
    </w:rPr>
  </w:style>
  <w:style w:type="character" w:customStyle="1" w:styleId="Ttulo2Car">
    <w:name w:val="Título 2 Car"/>
    <w:basedOn w:val="Fuentedeprrafopredeter"/>
    <w:link w:val="Ttulo2"/>
    <w:uiPriority w:val="9"/>
    <w:rsid w:val="00754B56"/>
    <w:rPr>
      <w:rFonts w:asciiTheme="minorHAnsi" w:eastAsia="Tahoma" w:hAnsiTheme="minorHAnsi"/>
      <w:color w:val="365F91" w:themeColor="accent1" w:themeShade="BF"/>
      <w:sz w:val="24"/>
      <w:szCs w:val="28"/>
    </w:rPr>
  </w:style>
  <w:style w:type="paragraph" w:styleId="Firma">
    <w:name w:val="Signature"/>
    <w:basedOn w:val="Normal"/>
    <w:link w:val="FirmaCar"/>
    <w:uiPriority w:val="99"/>
    <w:unhideWhenUsed/>
    <w:rsid w:val="008C62A2"/>
    <w:pPr>
      <w:pBdr>
        <w:top w:val="single" w:sz="4" w:space="1" w:color="A6A6A6"/>
      </w:pBdr>
      <w:spacing w:before="400" w:line="240" w:lineRule="atLeast"/>
    </w:pPr>
  </w:style>
  <w:style w:type="character" w:customStyle="1" w:styleId="FirmaCar">
    <w:name w:val="Firma Car"/>
    <w:basedOn w:val="Fuentedeprrafopredeter"/>
    <w:link w:val="Firma"/>
    <w:uiPriority w:val="99"/>
    <w:rsid w:val="008C62A2"/>
    <w:rPr>
      <w:rFonts w:ascii="Cambria" w:eastAsia="Tahoma" w:hAnsi="Cambria"/>
    </w:rPr>
  </w:style>
  <w:style w:type="character" w:customStyle="1" w:styleId="Ttulo1Car">
    <w:name w:val="Título 1 Car"/>
    <w:basedOn w:val="Fuentedeprrafopredeter"/>
    <w:link w:val="Ttulo1"/>
    <w:uiPriority w:val="9"/>
    <w:rsid w:val="00754B56"/>
    <w:rPr>
      <w:rFonts w:asciiTheme="majorHAnsi" w:eastAsia="Tahoma" w:hAnsiTheme="majorHAnsi"/>
      <w:color w:val="365F91" w:themeColor="accent1" w:themeShade="BF"/>
      <w:sz w:val="36"/>
      <w:szCs w:val="28"/>
    </w:rPr>
  </w:style>
  <w:style w:type="table" w:styleId="Tablaconcuadrcula">
    <w:name w:val="Table Grid"/>
    <w:basedOn w:val="Tablanormal"/>
    <w:uiPriority w:val="59"/>
    <w:rsid w:val="004D47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8681C"/>
    <w:rPr>
      <w:rFonts w:asciiTheme="majorHAnsi" w:eastAsia="Tahoma" w:hAnsiTheme="majorHAnsi"/>
      <w:color w:val="365F91" w:themeColor="accent1" w:themeShade="BF"/>
      <w:sz w:val="23"/>
    </w:rPr>
  </w:style>
  <w:style w:type="paragraph" w:customStyle="1" w:styleId="Chores">
    <w:name w:val="Chores"/>
    <w:basedOn w:val="Normal"/>
    <w:qFormat/>
    <w:rsid w:val="00754B56"/>
    <w:rPr>
      <w:rFonts w:asciiTheme="minorHAnsi" w:hAnsiTheme="minorHAnsi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be_000\AppData\Roaming\Microsoft\Templates\Lista%20de%20comprobaci&#243;n%20de%20las%20tareas%20dom&#233;sticas%20de%20los%20ni&#241;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27D0-A555-4DA9-869F-E0A4BEE9C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A6DA87-BD77-4E5F-9C64-8DF9EF35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de las tareas domésticas de los niños</Template>
  <TotalTime>5766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Checklist for a child's household chores</vt:lpstr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a child's household chores</dc:title>
  <dc:creator>Gilberto Rogel</dc:creator>
  <cp:keywords/>
  <cp:lastModifiedBy>Gilberto Rogel</cp:lastModifiedBy>
  <cp:revision>25</cp:revision>
  <cp:lastPrinted>2008-06-02T03:47:00Z</cp:lastPrinted>
  <dcterms:created xsi:type="dcterms:W3CDTF">2016-04-27T04:29:00Z</dcterms:created>
  <dcterms:modified xsi:type="dcterms:W3CDTF">2016-05-01T04:37:00Z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TC102781279990</vt:lpwstr>
  </property>
</Properties>
</file>